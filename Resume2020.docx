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FA2C10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B8E86A7" w14:textId="77777777" w:rsidR="00692703" w:rsidRPr="00CF1A49" w:rsidRDefault="00E85CE6" w:rsidP="00913946">
            <w:pPr>
              <w:pStyle w:val="Title"/>
            </w:pPr>
            <w:r>
              <w:t>MARSEL Fetlyaev</w:t>
            </w:r>
          </w:p>
          <w:p w14:paraId="35D0928E" w14:textId="77777777" w:rsidR="00692703" w:rsidRPr="00CF1A49" w:rsidRDefault="00E85CE6" w:rsidP="00913946">
            <w:pPr>
              <w:pStyle w:val="ContactInfo"/>
              <w:contextualSpacing w:val="0"/>
            </w:pPr>
            <w:r w:rsidRPr="00C10EA9">
              <w:rPr>
                <w:color w:val="0D0D0D" w:themeColor="text1" w:themeTint="F2"/>
              </w:rPr>
              <w:t>15543 Three Otters Pl</w:t>
            </w:r>
            <w:r w:rsidR="00692703" w:rsidRPr="00C10EA9">
              <w:rPr>
                <w:color w:val="0D0D0D" w:themeColor="text1" w:themeTint="F2"/>
              </w:rPr>
              <w:t xml:space="preserve"> </w:t>
            </w:r>
            <w:sdt>
              <w:sdtPr>
                <w:rPr>
                  <w:color w:val="0070C0"/>
                </w:rPr>
                <w:alias w:val="Divider dot:"/>
                <w:tag w:val="Divider dot:"/>
                <w:id w:val="-1459182552"/>
                <w:placeholder>
                  <w:docPart w:val="EDBDFD3A56534DBDB635F08FCF3A764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10EA9">
                  <w:rPr>
                    <w:color w:val="0070C0"/>
                  </w:rPr>
                  <w:t>·</w:t>
                </w:r>
              </w:sdtContent>
            </w:sdt>
            <w:r w:rsidR="00692703" w:rsidRPr="00CF1A49">
              <w:t xml:space="preserve"> </w:t>
            </w:r>
            <w:r w:rsidRPr="00C10EA9">
              <w:rPr>
                <w:color w:val="0D0D0D" w:themeColor="text1" w:themeTint="F2"/>
              </w:rPr>
              <w:t>571-285-7328</w:t>
            </w:r>
          </w:p>
          <w:p w14:paraId="1D931BEB" w14:textId="77777777" w:rsidR="00692703" w:rsidRPr="00CF1A49" w:rsidRDefault="00E85CE6" w:rsidP="00913946">
            <w:pPr>
              <w:pStyle w:val="ContactInfoEmphasis"/>
              <w:contextualSpacing w:val="0"/>
            </w:pPr>
            <w:r w:rsidRPr="00C10EA9">
              <w:rPr>
                <w:color w:val="0070C0"/>
              </w:rPr>
              <w:t>Fetmarsel2002@gmail.com</w:t>
            </w:r>
            <w:r w:rsidR="00692703" w:rsidRPr="00C10EA9">
              <w:rPr>
                <w:color w:val="0070C0"/>
              </w:rPr>
              <w:t xml:space="preserve"> </w:t>
            </w:r>
          </w:p>
        </w:tc>
      </w:tr>
      <w:tr w:rsidR="009571D8" w:rsidRPr="00C10EA9" w14:paraId="201C62C2" w14:textId="77777777" w:rsidTr="00253AFE">
        <w:trPr>
          <w:trHeight w:val="112"/>
        </w:trPr>
        <w:tc>
          <w:tcPr>
            <w:tcW w:w="9360" w:type="dxa"/>
            <w:tcMar>
              <w:top w:w="432" w:type="dxa"/>
            </w:tcMar>
          </w:tcPr>
          <w:p w14:paraId="11D47F17" w14:textId="66773FE8" w:rsidR="001755A8" w:rsidRPr="00C10EA9" w:rsidRDefault="00C10EA9" w:rsidP="00C10EA9">
            <w:pPr>
              <w:contextualSpacing w:val="0"/>
              <w:jc w:val="right"/>
              <w:rPr>
                <w:sz w:val="24"/>
                <w:szCs w:val="24"/>
              </w:rPr>
            </w:pPr>
            <w:r w:rsidRPr="00C10EA9">
              <w:rPr>
                <w:sz w:val="24"/>
                <w:szCs w:val="24"/>
              </w:rPr>
              <w:t>18 year old George Mason Freshman |   Programmer/Web Developer   |  Available anytime (remote or office)</w:t>
            </w:r>
          </w:p>
        </w:tc>
      </w:tr>
    </w:tbl>
    <w:p w14:paraId="3B58C0D8" w14:textId="77777777" w:rsidR="00253AFE" w:rsidRDefault="00253AFE" w:rsidP="00C10EA9"/>
    <w:p w14:paraId="22115CB9" w14:textId="07DBA4CA" w:rsidR="00C10EA9" w:rsidRPr="00C10EA9" w:rsidRDefault="003D2332" w:rsidP="00C10EA9">
      <w:pPr>
        <w:pStyle w:val="Heading1"/>
        <w:rPr>
          <w:sz w:val="32"/>
        </w:rPr>
      </w:pPr>
      <w:r w:rsidRPr="00C10EA9">
        <w:rPr>
          <w:sz w:val="32"/>
        </w:rPr>
        <w:t>WORK EXPerience</w:t>
      </w:r>
    </w:p>
    <w:p w14:paraId="0D8BBC01" w14:textId="4F29F0B9" w:rsidR="003D2332" w:rsidRPr="00B00F67" w:rsidRDefault="00C10EA9" w:rsidP="00C10EA9">
      <w:pPr>
        <w:pStyle w:val="Heading2"/>
        <w:rPr>
          <w:color w:val="0070C0"/>
        </w:rPr>
      </w:pPr>
      <w:r w:rsidRPr="00B00F67">
        <w:rPr>
          <w:color w:val="0070C0"/>
        </w:rPr>
        <w:t>CODE NINJAS TUTOR (</w:t>
      </w:r>
      <w:r w:rsidR="00B00F67">
        <w:rPr>
          <w:color w:val="0070C0"/>
        </w:rPr>
        <w:t xml:space="preserve"> OCT 21,2019 – CURRENT )</w:t>
      </w:r>
    </w:p>
    <w:p w14:paraId="5768D356" w14:textId="2B344A0C" w:rsidR="00C10EA9" w:rsidRPr="00B00F67" w:rsidRDefault="00B00F67" w:rsidP="00B00F67">
      <w:pPr>
        <w:rPr>
          <w:b/>
          <w:bCs/>
          <w:sz w:val="26"/>
          <w:szCs w:val="26"/>
        </w:rPr>
      </w:pPr>
      <w:r w:rsidRPr="00B00F67">
        <w:rPr>
          <w:b/>
          <w:bCs/>
          <w:sz w:val="26"/>
          <w:szCs w:val="26"/>
        </w:rPr>
        <w:t xml:space="preserve">Part-time tutor for </w:t>
      </w:r>
      <w:r w:rsidR="00891F30" w:rsidRPr="00B00F67">
        <w:rPr>
          <w:b/>
          <w:bCs/>
          <w:sz w:val="26"/>
          <w:szCs w:val="26"/>
        </w:rPr>
        <w:t>JavaScript</w:t>
      </w:r>
      <w:r w:rsidRPr="00B00F67">
        <w:rPr>
          <w:b/>
          <w:bCs/>
          <w:sz w:val="26"/>
          <w:szCs w:val="26"/>
        </w:rPr>
        <w:t xml:space="preserve"> game development for kid ages 5-14</w:t>
      </w:r>
    </w:p>
    <w:p w14:paraId="5E7504B2" w14:textId="442BB36C" w:rsidR="00B00F67" w:rsidRDefault="00B00F67" w:rsidP="00B00F67">
      <w:pPr>
        <w:pStyle w:val="ListParagraph"/>
        <w:numPr>
          <w:ilvl w:val="0"/>
          <w:numId w:val="27"/>
        </w:numPr>
        <w:rPr>
          <w:sz w:val="26"/>
          <w:szCs w:val="26"/>
        </w:rPr>
      </w:pPr>
      <w:r>
        <w:rPr>
          <w:sz w:val="26"/>
          <w:szCs w:val="26"/>
        </w:rPr>
        <w:t xml:space="preserve">Accumulated knowledge of </w:t>
      </w:r>
      <w:r w:rsidR="00891F30">
        <w:rPr>
          <w:sz w:val="26"/>
          <w:szCs w:val="26"/>
        </w:rPr>
        <w:t>JavaScript</w:t>
      </w:r>
      <w:r>
        <w:rPr>
          <w:sz w:val="26"/>
          <w:szCs w:val="26"/>
        </w:rPr>
        <w:t>, as well as Roblox and Minecraft coding</w:t>
      </w:r>
    </w:p>
    <w:p w14:paraId="36CDF907" w14:textId="7C93A098" w:rsidR="00B00F67" w:rsidRDefault="00B00F67" w:rsidP="00B00F67">
      <w:pPr>
        <w:pStyle w:val="ListParagraph"/>
        <w:numPr>
          <w:ilvl w:val="0"/>
          <w:numId w:val="27"/>
        </w:numPr>
        <w:rPr>
          <w:sz w:val="26"/>
          <w:szCs w:val="26"/>
        </w:rPr>
      </w:pPr>
      <w:r>
        <w:rPr>
          <w:sz w:val="26"/>
          <w:szCs w:val="26"/>
        </w:rPr>
        <w:t xml:space="preserve">Shared my knowledge with the students, </w:t>
      </w:r>
      <w:r w:rsidR="00891F30">
        <w:rPr>
          <w:sz w:val="26"/>
          <w:szCs w:val="26"/>
        </w:rPr>
        <w:t>encouraging them to continue improving</w:t>
      </w:r>
    </w:p>
    <w:p w14:paraId="033FC5D7" w14:textId="7EF5373D" w:rsidR="00891F30" w:rsidRDefault="00891F30" w:rsidP="00891F30">
      <w:pPr>
        <w:pStyle w:val="ListParagraph"/>
        <w:numPr>
          <w:ilvl w:val="0"/>
          <w:numId w:val="27"/>
        </w:numPr>
        <w:rPr>
          <w:sz w:val="26"/>
          <w:szCs w:val="26"/>
        </w:rPr>
      </w:pPr>
      <w:r>
        <w:rPr>
          <w:sz w:val="26"/>
          <w:szCs w:val="26"/>
        </w:rPr>
        <w:t>C</w:t>
      </w:r>
      <w:r>
        <w:rPr>
          <w:sz w:val="26"/>
          <w:szCs w:val="26"/>
        </w:rPr>
        <w:t>ollaborat</w:t>
      </w:r>
      <w:r>
        <w:rPr>
          <w:sz w:val="26"/>
          <w:szCs w:val="26"/>
        </w:rPr>
        <w:t>ed</w:t>
      </w:r>
      <w:r>
        <w:rPr>
          <w:sz w:val="26"/>
          <w:szCs w:val="26"/>
        </w:rPr>
        <w:t xml:space="preserve"> with other tutors</w:t>
      </w:r>
    </w:p>
    <w:p w14:paraId="000ECEE9" w14:textId="0B5F7893" w:rsidR="00B00F67" w:rsidRDefault="00891F30" w:rsidP="00B00F67">
      <w:pPr>
        <w:pStyle w:val="ListParagraph"/>
        <w:numPr>
          <w:ilvl w:val="0"/>
          <w:numId w:val="27"/>
        </w:numPr>
        <w:rPr>
          <w:sz w:val="26"/>
          <w:szCs w:val="26"/>
        </w:rPr>
      </w:pPr>
      <w:r>
        <w:rPr>
          <w:sz w:val="26"/>
          <w:szCs w:val="26"/>
        </w:rPr>
        <w:t>Maintained</w:t>
      </w:r>
      <w:r w:rsidR="00B00F67">
        <w:rPr>
          <w:sz w:val="26"/>
          <w:szCs w:val="26"/>
        </w:rPr>
        <w:t xml:space="preserve"> a friendly and responsible company culture</w:t>
      </w:r>
    </w:p>
    <w:p w14:paraId="2FC888EA" w14:textId="018D7550" w:rsidR="00B00F67" w:rsidRDefault="00B00F67" w:rsidP="00B00F67">
      <w:pPr>
        <w:rPr>
          <w:sz w:val="26"/>
          <w:szCs w:val="26"/>
        </w:rPr>
      </w:pPr>
    </w:p>
    <w:p w14:paraId="2ADA3210" w14:textId="39931F4A" w:rsidR="00B00F67" w:rsidRDefault="00B00F67" w:rsidP="00B00F67">
      <w:pPr>
        <w:pStyle w:val="Heading2"/>
        <w:rPr>
          <w:color w:val="0070C0"/>
        </w:rPr>
      </w:pPr>
      <w:r w:rsidRPr="00B00F67">
        <w:rPr>
          <w:color w:val="0070C0"/>
        </w:rPr>
        <w:t>MARSHALLS ( JUL 2019 – MAR 2020)</w:t>
      </w:r>
    </w:p>
    <w:p w14:paraId="5C242748" w14:textId="7A8694E0" w:rsidR="00891F30" w:rsidRDefault="00891F30" w:rsidP="00891F30">
      <w:pPr>
        <w:rPr>
          <w:b/>
          <w:bCs/>
          <w:sz w:val="26"/>
          <w:szCs w:val="26"/>
        </w:rPr>
      </w:pPr>
      <w:r w:rsidRPr="00891F30">
        <w:rPr>
          <w:b/>
          <w:bCs/>
          <w:sz w:val="26"/>
          <w:szCs w:val="26"/>
        </w:rPr>
        <w:t>Part-time cashier at Potomac Mills</w:t>
      </w:r>
    </w:p>
    <w:p w14:paraId="180A58BA" w14:textId="656372DD" w:rsidR="00891F30" w:rsidRPr="00891F30" w:rsidRDefault="00891F30" w:rsidP="00891F30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891F30">
        <w:rPr>
          <w:sz w:val="26"/>
          <w:szCs w:val="26"/>
        </w:rPr>
        <w:t>Provided excellent customer service strengthening my social skills</w:t>
      </w:r>
    </w:p>
    <w:p w14:paraId="333A759B" w14:textId="33D09909" w:rsidR="00891F30" w:rsidRPr="00891F30" w:rsidRDefault="00891F30" w:rsidP="00891F30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891F30">
        <w:rPr>
          <w:sz w:val="26"/>
          <w:szCs w:val="26"/>
        </w:rPr>
        <w:t>Listening to customers’ needs and make sure they are satisfied</w:t>
      </w:r>
    </w:p>
    <w:p w14:paraId="44B83726" w14:textId="123E9953" w:rsidR="002D785B" w:rsidRDefault="002D785B" w:rsidP="002D785B">
      <w:pPr>
        <w:pStyle w:val="Heading1"/>
      </w:pPr>
      <w:r>
        <w:t>SKILLS</w:t>
      </w:r>
    </w:p>
    <w:p w14:paraId="3F618F01" w14:textId="080B6040" w:rsidR="00C10EA9" w:rsidRPr="00891F30" w:rsidRDefault="00C10EA9" w:rsidP="00C10EA9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891F30">
        <w:rPr>
          <w:sz w:val="26"/>
          <w:szCs w:val="26"/>
        </w:rPr>
        <w:t>HTML</w:t>
      </w:r>
    </w:p>
    <w:p w14:paraId="377823D5" w14:textId="02FC36EF" w:rsidR="00C10EA9" w:rsidRPr="00891F30" w:rsidRDefault="00C10EA9" w:rsidP="00C10EA9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891F30">
        <w:rPr>
          <w:sz w:val="26"/>
          <w:szCs w:val="26"/>
        </w:rPr>
        <w:t>CSS/Bootstrap</w:t>
      </w:r>
    </w:p>
    <w:p w14:paraId="20D423E0" w14:textId="6B8C2013" w:rsidR="00C10EA9" w:rsidRPr="00891F30" w:rsidRDefault="00C10EA9" w:rsidP="00C10EA9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891F30">
        <w:rPr>
          <w:sz w:val="26"/>
          <w:szCs w:val="26"/>
        </w:rPr>
        <w:t>Python with Django</w:t>
      </w:r>
    </w:p>
    <w:p w14:paraId="79B76EB0" w14:textId="55BB60BA" w:rsidR="00C10EA9" w:rsidRPr="00891F30" w:rsidRDefault="00891F30" w:rsidP="00C10EA9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891F30">
        <w:rPr>
          <w:sz w:val="26"/>
          <w:szCs w:val="26"/>
        </w:rPr>
        <w:t>JavaScript</w:t>
      </w:r>
    </w:p>
    <w:p w14:paraId="07D914D7" w14:textId="5E29E79D" w:rsidR="00C10EA9" w:rsidRPr="00891F30" w:rsidRDefault="00C10EA9" w:rsidP="00C10EA9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891F30">
        <w:rPr>
          <w:sz w:val="26"/>
          <w:szCs w:val="26"/>
        </w:rPr>
        <w:t xml:space="preserve">Git </w:t>
      </w:r>
    </w:p>
    <w:p w14:paraId="6A287CE7" w14:textId="0D72263E" w:rsidR="002D785B" w:rsidRPr="00891F30" w:rsidRDefault="00C10EA9" w:rsidP="002D785B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891F30">
        <w:rPr>
          <w:sz w:val="26"/>
          <w:szCs w:val="26"/>
        </w:rPr>
        <w:t>60WPM</w:t>
      </w:r>
    </w:p>
    <w:p w14:paraId="325A53F0" w14:textId="08AF10D5" w:rsidR="002D785B" w:rsidRDefault="00891F30" w:rsidP="002D785B">
      <w:pPr>
        <w:pStyle w:val="Heading1"/>
        <w:rPr>
          <w:sz w:val="24"/>
          <w:szCs w:val="24"/>
        </w:rPr>
      </w:pPr>
      <w:r>
        <w:t xml:space="preserve">EDUCATION – </w:t>
      </w:r>
      <w:r w:rsidRPr="00891F30">
        <w:rPr>
          <w:sz w:val="24"/>
          <w:szCs w:val="24"/>
        </w:rPr>
        <w:t>COMPUTER SCIENCE MAJOR AT gmu</w:t>
      </w:r>
    </w:p>
    <w:p w14:paraId="3F256677" w14:textId="18D8A7B8" w:rsidR="00891F30" w:rsidRDefault="00891F30" w:rsidP="002D785B">
      <w:pPr>
        <w:pStyle w:val="Heading1"/>
        <w:rPr>
          <w:sz w:val="24"/>
          <w:szCs w:val="24"/>
        </w:rPr>
      </w:pPr>
    </w:p>
    <w:p w14:paraId="4AA6F212" w14:textId="77777777" w:rsidR="00891F30" w:rsidRDefault="00891F30" w:rsidP="002D785B">
      <w:pPr>
        <w:pStyle w:val="Heading1"/>
      </w:pPr>
    </w:p>
    <w:p w14:paraId="4E52F87A" w14:textId="77777777" w:rsidR="002D785B" w:rsidRDefault="002D785B" w:rsidP="002D785B">
      <w:pPr>
        <w:pStyle w:val="Heading1"/>
      </w:pPr>
    </w:p>
    <w:p w14:paraId="4800A9A0" w14:textId="13FF9F0C" w:rsidR="002D785B" w:rsidRPr="00CF1A49" w:rsidRDefault="002D785B" w:rsidP="00891F30">
      <w:pPr>
        <w:pStyle w:val="ListParagraph"/>
      </w:pPr>
    </w:p>
    <w:sectPr w:rsidR="002D785B" w:rsidRPr="00CF1A49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654E9" w14:textId="77777777" w:rsidR="00CE5AE2" w:rsidRDefault="00CE5AE2" w:rsidP="0068194B">
      <w:r>
        <w:separator/>
      </w:r>
    </w:p>
    <w:p w14:paraId="1E141F93" w14:textId="77777777" w:rsidR="00CE5AE2" w:rsidRDefault="00CE5AE2"/>
    <w:p w14:paraId="050C1556" w14:textId="77777777" w:rsidR="00CE5AE2" w:rsidRDefault="00CE5AE2"/>
  </w:endnote>
  <w:endnote w:type="continuationSeparator" w:id="0">
    <w:p w14:paraId="4AA47750" w14:textId="77777777" w:rsidR="00CE5AE2" w:rsidRDefault="00CE5AE2" w:rsidP="0068194B">
      <w:r>
        <w:continuationSeparator/>
      </w:r>
    </w:p>
    <w:p w14:paraId="22820876" w14:textId="77777777" w:rsidR="00CE5AE2" w:rsidRDefault="00CE5AE2"/>
    <w:p w14:paraId="718B6CE2" w14:textId="77777777" w:rsidR="00CE5AE2" w:rsidRDefault="00CE5A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474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222DB" w14:textId="77777777" w:rsidR="00CE5AE2" w:rsidRDefault="00CE5AE2" w:rsidP="0068194B">
      <w:r>
        <w:separator/>
      </w:r>
    </w:p>
    <w:p w14:paraId="752025B0" w14:textId="77777777" w:rsidR="00CE5AE2" w:rsidRDefault="00CE5AE2"/>
    <w:p w14:paraId="6D52D3FC" w14:textId="77777777" w:rsidR="00CE5AE2" w:rsidRDefault="00CE5AE2"/>
  </w:footnote>
  <w:footnote w:type="continuationSeparator" w:id="0">
    <w:p w14:paraId="6C94EDEE" w14:textId="77777777" w:rsidR="00CE5AE2" w:rsidRDefault="00CE5AE2" w:rsidP="0068194B">
      <w:r>
        <w:continuationSeparator/>
      </w:r>
    </w:p>
    <w:p w14:paraId="2878A2C6" w14:textId="77777777" w:rsidR="00CE5AE2" w:rsidRDefault="00CE5AE2"/>
    <w:p w14:paraId="37093B34" w14:textId="77777777" w:rsidR="00CE5AE2" w:rsidRDefault="00CE5A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077A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7611137" wp14:editId="31DE201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8D9822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1D33977"/>
    <w:multiLevelType w:val="hybridMultilevel"/>
    <w:tmpl w:val="CE22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52291A"/>
    <w:multiLevelType w:val="hybridMultilevel"/>
    <w:tmpl w:val="E9FA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A970D1"/>
    <w:multiLevelType w:val="hybridMultilevel"/>
    <w:tmpl w:val="7E364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463037"/>
    <w:multiLevelType w:val="hybridMultilevel"/>
    <w:tmpl w:val="D976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68103C"/>
    <w:multiLevelType w:val="hybridMultilevel"/>
    <w:tmpl w:val="E94A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1A8C2773"/>
    <w:multiLevelType w:val="hybridMultilevel"/>
    <w:tmpl w:val="611A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B755EC"/>
    <w:multiLevelType w:val="hybridMultilevel"/>
    <w:tmpl w:val="16D4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375D75"/>
    <w:multiLevelType w:val="hybridMultilevel"/>
    <w:tmpl w:val="21CA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2E5A8B"/>
    <w:multiLevelType w:val="hybridMultilevel"/>
    <w:tmpl w:val="C312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6BE5510"/>
    <w:multiLevelType w:val="hybridMultilevel"/>
    <w:tmpl w:val="39C8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15FC0"/>
    <w:multiLevelType w:val="hybridMultilevel"/>
    <w:tmpl w:val="13A2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F41762"/>
    <w:multiLevelType w:val="hybridMultilevel"/>
    <w:tmpl w:val="827A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40E13"/>
    <w:multiLevelType w:val="hybridMultilevel"/>
    <w:tmpl w:val="1DC8C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F92C1B"/>
    <w:multiLevelType w:val="hybridMultilevel"/>
    <w:tmpl w:val="A606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551CD6"/>
    <w:multiLevelType w:val="hybridMultilevel"/>
    <w:tmpl w:val="F624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5"/>
  </w:num>
  <w:num w:numId="6">
    <w:abstractNumId w:val="3"/>
  </w:num>
  <w:num w:numId="7">
    <w:abstractNumId w:val="20"/>
  </w:num>
  <w:num w:numId="8">
    <w:abstractNumId w:val="2"/>
  </w:num>
  <w:num w:numId="9">
    <w:abstractNumId w:val="2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27"/>
  </w:num>
  <w:num w:numId="16">
    <w:abstractNumId w:val="18"/>
  </w:num>
  <w:num w:numId="17">
    <w:abstractNumId w:val="16"/>
  </w:num>
  <w:num w:numId="18">
    <w:abstractNumId w:val="24"/>
  </w:num>
  <w:num w:numId="19">
    <w:abstractNumId w:val="19"/>
  </w:num>
  <w:num w:numId="20">
    <w:abstractNumId w:val="21"/>
  </w:num>
  <w:num w:numId="21">
    <w:abstractNumId w:val="10"/>
  </w:num>
  <w:num w:numId="22">
    <w:abstractNumId w:val="17"/>
  </w:num>
  <w:num w:numId="23">
    <w:abstractNumId w:val="25"/>
  </w:num>
  <w:num w:numId="24">
    <w:abstractNumId w:val="14"/>
  </w:num>
  <w:num w:numId="25">
    <w:abstractNumId w:val="13"/>
  </w:num>
  <w:num w:numId="26">
    <w:abstractNumId w:val="12"/>
  </w:num>
  <w:num w:numId="27">
    <w:abstractNumId w:val="2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E6"/>
    <w:rsid w:val="000001EF"/>
    <w:rsid w:val="00007322"/>
    <w:rsid w:val="00007728"/>
    <w:rsid w:val="00024584"/>
    <w:rsid w:val="00024730"/>
    <w:rsid w:val="00055E95"/>
    <w:rsid w:val="0007021F"/>
    <w:rsid w:val="000A56F0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3AFE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D785B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A709B"/>
    <w:rsid w:val="003B5928"/>
    <w:rsid w:val="003D2332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57B1"/>
    <w:rsid w:val="00801140"/>
    <w:rsid w:val="00803404"/>
    <w:rsid w:val="00834955"/>
    <w:rsid w:val="00855B59"/>
    <w:rsid w:val="00856D04"/>
    <w:rsid w:val="00860461"/>
    <w:rsid w:val="0086487C"/>
    <w:rsid w:val="00870B20"/>
    <w:rsid w:val="008829F8"/>
    <w:rsid w:val="00885897"/>
    <w:rsid w:val="00891F30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23F1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1627"/>
    <w:rsid w:val="00A93A5D"/>
    <w:rsid w:val="00AB32F8"/>
    <w:rsid w:val="00AB610B"/>
    <w:rsid w:val="00AD360E"/>
    <w:rsid w:val="00AD40FB"/>
    <w:rsid w:val="00AD782D"/>
    <w:rsid w:val="00AE7650"/>
    <w:rsid w:val="00B00F67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6485"/>
    <w:rsid w:val="00BD431F"/>
    <w:rsid w:val="00BE423E"/>
    <w:rsid w:val="00BF61AC"/>
    <w:rsid w:val="00C10EA9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5AE2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5970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5CE6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4A11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EF154"/>
  <w15:chartTrackingRefBased/>
  <w15:docId w15:val="{48FFF4A5-2630-46CF-8E97-ED55B26B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se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DBDFD3A56534DBDB635F08FCF3A7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60864-5E8F-45EA-A0B7-14552ECDAC21}"/>
      </w:docPartPr>
      <w:docPartBody>
        <w:p w:rsidR="00040870" w:rsidRDefault="00377E23">
          <w:pPr>
            <w:pStyle w:val="EDBDFD3A56534DBDB635F08FCF3A764F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23"/>
    <w:rsid w:val="00040870"/>
    <w:rsid w:val="00377E23"/>
    <w:rsid w:val="00D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2FB32CAA98481DB5A01CA9F1C9867C">
    <w:name w:val="A52FB32CAA98481DB5A01CA9F1C9867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348DF64FFBB48B7BA0BF06315E56CEE">
    <w:name w:val="9348DF64FFBB48B7BA0BF06315E56CEE"/>
  </w:style>
  <w:style w:type="paragraph" w:customStyle="1" w:styleId="04E08792FB7845CB9B2A168B60A20A49">
    <w:name w:val="04E08792FB7845CB9B2A168B60A20A49"/>
  </w:style>
  <w:style w:type="paragraph" w:customStyle="1" w:styleId="EDBDFD3A56534DBDB635F08FCF3A764F">
    <w:name w:val="EDBDFD3A56534DBDB635F08FCF3A764F"/>
  </w:style>
  <w:style w:type="paragraph" w:customStyle="1" w:styleId="4D8D3EDFCF9A46FBB9A0BC7DC34765E5">
    <w:name w:val="4D8D3EDFCF9A46FBB9A0BC7DC34765E5"/>
  </w:style>
  <w:style w:type="paragraph" w:customStyle="1" w:styleId="5FECF5161FAD48A6B412F3515C1650F6">
    <w:name w:val="5FECF5161FAD48A6B412F3515C1650F6"/>
  </w:style>
  <w:style w:type="paragraph" w:customStyle="1" w:styleId="D262E8B9461B4AC69ED4CB9FC7E62BEA">
    <w:name w:val="D262E8B9461B4AC69ED4CB9FC7E62BEA"/>
  </w:style>
  <w:style w:type="paragraph" w:customStyle="1" w:styleId="F27ECBFE45F549ED9A04808400713B75">
    <w:name w:val="F27ECBFE45F549ED9A04808400713B75"/>
  </w:style>
  <w:style w:type="paragraph" w:customStyle="1" w:styleId="7CE16BC9C62441928E4DE83BE368EB4B">
    <w:name w:val="7CE16BC9C62441928E4DE83BE368EB4B"/>
  </w:style>
  <w:style w:type="paragraph" w:customStyle="1" w:styleId="14A670F602CF499491C9A4DD73878168">
    <w:name w:val="14A670F602CF499491C9A4DD73878168"/>
  </w:style>
  <w:style w:type="paragraph" w:customStyle="1" w:styleId="EC054F0C8DED4F0AB98975C81099E810">
    <w:name w:val="EC054F0C8DED4F0AB98975C81099E810"/>
  </w:style>
  <w:style w:type="paragraph" w:customStyle="1" w:styleId="1FDD70D5B29F48DC883D499C4915C977">
    <w:name w:val="1FDD70D5B29F48DC883D499C4915C977"/>
  </w:style>
  <w:style w:type="paragraph" w:customStyle="1" w:styleId="29960977FE9340D4B8C3F90C1DC83CCA">
    <w:name w:val="29960977FE9340D4B8C3F90C1DC83CCA"/>
  </w:style>
  <w:style w:type="paragraph" w:customStyle="1" w:styleId="6EFAD43E85C944FDB581DA618B0AF223">
    <w:name w:val="6EFAD43E85C944FDB581DA618B0AF223"/>
  </w:style>
  <w:style w:type="paragraph" w:customStyle="1" w:styleId="6178A86CF6284AA6ACBF54DBD0C1A4EB">
    <w:name w:val="6178A86CF6284AA6ACBF54DBD0C1A4E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F51B627137F46D5A7781A7D249D9665">
    <w:name w:val="EF51B627137F46D5A7781A7D249D9665"/>
  </w:style>
  <w:style w:type="paragraph" w:customStyle="1" w:styleId="5D67281AB0EF42719C304A169EDE75EB">
    <w:name w:val="5D67281AB0EF42719C304A169EDE75EB"/>
  </w:style>
  <w:style w:type="paragraph" w:customStyle="1" w:styleId="8DE6083E0926419CA3134449ACDA0BEF">
    <w:name w:val="8DE6083E0926419CA3134449ACDA0BEF"/>
  </w:style>
  <w:style w:type="paragraph" w:customStyle="1" w:styleId="9390EBEC2DD849EE9A2253C6F71C9B02">
    <w:name w:val="9390EBEC2DD849EE9A2253C6F71C9B02"/>
  </w:style>
  <w:style w:type="paragraph" w:customStyle="1" w:styleId="326070F9481044CAB8B46E39289708CB">
    <w:name w:val="326070F9481044CAB8B46E39289708CB"/>
  </w:style>
  <w:style w:type="paragraph" w:customStyle="1" w:styleId="8AA083D151634771B14B80488B328FC0">
    <w:name w:val="8AA083D151634771B14B80488B328FC0"/>
  </w:style>
  <w:style w:type="paragraph" w:customStyle="1" w:styleId="6EE1ECA49994405397D5DD9962E75365">
    <w:name w:val="6EE1ECA49994405397D5DD9962E75365"/>
  </w:style>
  <w:style w:type="paragraph" w:customStyle="1" w:styleId="B8226847DFFF4EFBB5F7B0DF83DE5C94">
    <w:name w:val="B8226847DFFF4EFBB5F7B0DF83DE5C94"/>
  </w:style>
  <w:style w:type="paragraph" w:customStyle="1" w:styleId="60375C9348014CE797BF7BBBC031610E">
    <w:name w:val="60375C9348014CE797BF7BBBC031610E"/>
  </w:style>
  <w:style w:type="paragraph" w:customStyle="1" w:styleId="37AA90C1C52D4AF6A241E0573B44E071">
    <w:name w:val="37AA90C1C52D4AF6A241E0573B44E071"/>
  </w:style>
  <w:style w:type="paragraph" w:customStyle="1" w:styleId="1760B4FCC28D43E2A2F3C86F1BC0B695">
    <w:name w:val="1760B4FCC28D43E2A2F3C86F1BC0B695"/>
  </w:style>
  <w:style w:type="paragraph" w:customStyle="1" w:styleId="380A6F643A524B80ABA944DCB0B00E17">
    <w:name w:val="380A6F643A524B80ABA944DCB0B00E17"/>
  </w:style>
  <w:style w:type="paragraph" w:customStyle="1" w:styleId="80DB6C25B9204E0F871AB387E01C39FA">
    <w:name w:val="80DB6C25B9204E0F871AB387E01C39FA"/>
  </w:style>
  <w:style w:type="paragraph" w:customStyle="1" w:styleId="EC3562BE4AAB43399BE020B4DF80DC28">
    <w:name w:val="EC3562BE4AAB43399BE020B4DF80DC28"/>
  </w:style>
  <w:style w:type="paragraph" w:customStyle="1" w:styleId="3D18C540314E4C18AF941578548DB1EF">
    <w:name w:val="3D18C540314E4C18AF941578548DB1EF"/>
  </w:style>
  <w:style w:type="paragraph" w:customStyle="1" w:styleId="D09A86FC6FC24A21904CF65F68002495">
    <w:name w:val="D09A86FC6FC24A21904CF65F68002495"/>
  </w:style>
  <w:style w:type="paragraph" w:customStyle="1" w:styleId="900834F84F394762BDB75F9B141B050D">
    <w:name w:val="900834F84F394762BDB75F9B141B050D"/>
  </w:style>
  <w:style w:type="paragraph" w:customStyle="1" w:styleId="A116CE6A8F0A4C5E911CC0469850B378">
    <w:name w:val="A116CE6A8F0A4C5E911CC0469850B378"/>
  </w:style>
  <w:style w:type="paragraph" w:customStyle="1" w:styleId="AAC20AACBB39482C9CFC83B2AAF3C66D">
    <w:name w:val="AAC20AACBB39482C9CFC83B2AAF3C66D"/>
  </w:style>
  <w:style w:type="paragraph" w:customStyle="1" w:styleId="474D93DD3D6E40B1A118A06A40B9DB4A">
    <w:name w:val="474D93DD3D6E40B1A118A06A40B9DB4A"/>
  </w:style>
  <w:style w:type="paragraph" w:customStyle="1" w:styleId="A364A64ACFE546A2BA5ED2107CB52680">
    <w:name w:val="A364A64ACFE546A2BA5ED2107CB52680"/>
  </w:style>
  <w:style w:type="paragraph" w:customStyle="1" w:styleId="A4739F3BC030436DA0B5159196B3F32E">
    <w:name w:val="A4739F3BC030436DA0B5159196B3F32E"/>
  </w:style>
  <w:style w:type="paragraph" w:customStyle="1" w:styleId="10B061552A974591A87ED7B05F06F2E8">
    <w:name w:val="10B061552A974591A87ED7B05F06F2E8"/>
  </w:style>
  <w:style w:type="paragraph" w:customStyle="1" w:styleId="61AB158FEACF4EAE83ABE999C1F8F9A4">
    <w:name w:val="61AB158FEACF4EAE83ABE999C1F8F9A4"/>
  </w:style>
  <w:style w:type="paragraph" w:customStyle="1" w:styleId="6D227E4AF98B48CEB80F3528893581A3">
    <w:name w:val="6D227E4AF98B48CEB80F3528893581A3"/>
  </w:style>
  <w:style w:type="paragraph" w:customStyle="1" w:styleId="B6A2D64C5F634AC08B738D2E1DF9C9BB">
    <w:name w:val="B6A2D64C5F634AC08B738D2E1DF9C9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</dc:creator>
  <cp:keywords/>
  <dc:description/>
  <cp:lastModifiedBy>Marsel Fetlyaev</cp:lastModifiedBy>
  <cp:revision>3</cp:revision>
  <dcterms:created xsi:type="dcterms:W3CDTF">2020-07-22T21:01:00Z</dcterms:created>
  <dcterms:modified xsi:type="dcterms:W3CDTF">2020-07-22T22:27:00Z</dcterms:modified>
  <cp:category/>
</cp:coreProperties>
</file>