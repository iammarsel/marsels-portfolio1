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9DC0C0A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FF2C72E" w14:textId="4A098CB4" w:rsidR="00692703" w:rsidRPr="00CF1A49" w:rsidRDefault="00156873" w:rsidP="00913946">
            <w:pPr>
              <w:pStyle w:val="Title"/>
            </w:pPr>
            <w:r>
              <w:t>Marsel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Fetlyaev</w:t>
            </w:r>
          </w:p>
          <w:p w14:paraId="6FCFF76A" w14:textId="200B2E5F" w:rsidR="00692703" w:rsidRPr="00CF1A49" w:rsidRDefault="002D2C5C" w:rsidP="00913946">
            <w:pPr>
              <w:pStyle w:val="ContactInfo"/>
              <w:contextualSpacing w:val="0"/>
            </w:pPr>
            <w:r>
              <w:t>15543 Three Otters Pl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B8CDD9C6CBE48B093A35877D5E6CD1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156873">
              <w:t>571-285-7328</w:t>
            </w:r>
          </w:p>
          <w:p w14:paraId="18539732" w14:textId="7F5C13F4" w:rsidR="00692703" w:rsidRPr="00CF1A49" w:rsidRDefault="009A7ED7" w:rsidP="00913946">
            <w:pPr>
              <w:pStyle w:val="ContactInfoEmphasis"/>
              <w:contextualSpacing w:val="0"/>
            </w:pPr>
            <w:r w:rsidRPr="009A7ED7">
              <w:rPr>
                <w:color w:val="0070C0"/>
              </w:rPr>
              <w:t>f</w:t>
            </w:r>
            <w:r w:rsidR="002D2C5C" w:rsidRPr="009A7ED7">
              <w:rPr>
                <w:color w:val="0070C0"/>
              </w:rPr>
              <w:t>etmarsel2002@gmail.com</w:t>
            </w:r>
            <w:r w:rsidR="00692703" w:rsidRPr="009A7ED7">
              <w:rPr>
                <w:color w:val="0070C0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23B4A24CCFD14C15A8CAF968A1E6605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Pr="00633E18">
                <w:rPr>
                  <w:rStyle w:val="Hyperlink"/>
                  <w:color w:val="8BA5BF" w:themeColor="accent6" w:themeTint="99"/>
                </w:rPr>
                <w:t>LinkedIn</w:t>
              </w:r>
            </w:hyperlink>
            <w:r w:rsidR="00692703" w:rsidRPr="00633E18">
              <w:rPr>
                <w:color w:val="8BA5BF" w:themeColor="accent6" w:themeTint="99"/>
              </w:rPr>
              <w:t xml:space="preserve"> </w:t>
            </w:r>
          </w:p>
        </w:tc>
      </w:tr>
      <w:tr w:rsidR="009571D8" w:rsidRPr="00CF1A49" w14:paraId="09183E85" w14:textId="77777777" w:rsidTr="00692703">
        <w:tc>
          <w:tcPr>
            <w:tcW w:w="9360" w:type="dxa"/>
            <w:tcMar>
              <w:top w:w="432" w:type="dxa"/>
            </w:tcMar>
          </w:tcPr>
          <w:p w14:paraId="78F1F2EE" w14:textId="77777777" w:rsidR="001755A8" w:rsidRDefault="00156873" w:rsidP="00156873">
            <w:pPr>
              <w:pStyle w:val="Heading1"/>
              <w:outlineLvl w:val="0"/>
            </w:pPr>
            <w:r>
              <w:t>SUmmary</w:t>
            </w:r>
          </w:p>
          <w:p w14:paraId="69C6C248" w14:textId="2859D8A3" w:rsidR="00156873" w:rsidRPr="00CF1A49" w:rsidRDefault="00A106BF" w:rsidP="00156873">
            <w:r>
              <w:t xml:space="preserve">I am a </w:t>
            </w:r>
            <w:r w:rsidR="002547C2">
              <w:t>19-year-old</w:t>
            </w:r>
            <w:r>
              <w:t xml:space="preserve"> interested in Information Technology. I have 3+ years of experience with Python, JavaScript, and Tutoring. I am currently pursuing Computer Networking certificate known as the CCNP. I enjoy coding and inspiring other people to start programming and be creative.</w:t>
            </w:r>
            <w:r w:rsidRPr="00CF1A49">
              <w:t xml:space="preserve"> </w:t>
            </w:r>
          </w:p>
        </w:tc>
      </w:tr>
    </w:tbl>
    <w:p w14:paraId="0223192F" w14:textId="77777777" w:rsidR="004E01EB" w:rsidRPr="00CF1A49" w:rsidRDefault="003605A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95C1B6488AE485593CF880CFB92D55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8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86"/>
      </w:tblGrid>
      <w:tr w:rsidR="001D0BF1" w:rsidRPr="00CF1A49" w14:paraId="61D8E3C5" w14:textId="77777777" w:rsidTr="009A7ED7">
        <w:trPr>
          <w:trHeight w:val="1307"/>
        </w:trPr>
        <w:tc>
          <w:tcPr>
            <w:tcW w:w="9487" w:type="dxa"/>
          </w:tcPr>
          <w:p w14:paraId="1789E1A4" w14:textId="7D4947C6" w:rsidR="001D0BF1" w:rsidRPr="00CF1A49" w:rsidRDefault="00156873" w:rsidP="001D0BF1">
            <w:pPr>
              <w:pStyle w:val="Heading3"/>
              <w:contextualSpacing w:val="0"/>
              <w:outlineLvl w:val="2"/>
            </w:pPr>
            <w:r>
              <w:t>mar 25</w:t>
            </w:r>
            <w:proofErr w:type="gramStart"/>
            <w:r>
              <w:t xml:space="preserve"> 2021</w:t>
            </w:r>
            <w:proofErr w:type="gramEnd"/>
            <w:r w:rsidR="001D0BF1" w:rsidRPr="00CF1A49">
              <w:t xml:space="preserve"> – </w:t>
            </w:r>
            <w:r>
              <w:t>current</w:t>
            </w:r>
          </w:p>
          <w:p w14:paraId="377250EA" w14:textId="77777777" w:rsidR="00156873" w:rsidRPr="00CF1A49" w:rsidRDefault="00156873" w:rsidP="00156873">
            <w:pPr>
              <w:pStyle w:val="Heading2"/>
              <w:contextualSpacing w:val="0"/>
              <w:outlineLvl w:val="1"/>
            </w:pPr>
            <w:r w:rsidRPr="009A7ED7">
              <w:rPr>
                <w:color w:val="0070C0"/>
              </w:rPr>
              <w:t xml:space="preserve">Networking engineer, </w:t>
            </w:r>
            <w:r>
              <w:rPr>
                <w:rStyle w:val="SubtleReference"/>
              </w:rPr>
              <w:t>williams communications</w:t>
            </w:r>
          </w:p>
          <w:p w14:paraId="25239A08" w14:textId="14952518" w:rsidR="001E3120" w:rsidRPr="00CF1A49" w:rsidRDefault="00A106BF" w:rsidP="001D0BF1">
            <w:pPr>
              <w:contextualSpacing w:val="0"/>
            </w:pPr>
            <w:r>
              <w:rPr>
                <w:rStyle w:val="background-details"/>
              </w:rPr>
              <w:t>Part time Network Intern for Williams Communications. I am working on networking automation with Python and pursuing CCNP certification.</w:t>
            </w:r>
          </w:p>
        </w:tc>
      </w:tr>
      <w:tr w:rsidR="00F61DF9" w:rsidRPr="00CF1A49" w14:paraId="1E2C44CC" w14:textId="77777777" w:rsidTr="009A7ED7">
        <w:trPr>
          <w:trHeight w:val="1307"/>
        </w:trPr>
        <w:tc>
          <w:tcPr>
            <w:tcW w:w="9487" w:type="dxa"/>
            <w:tcMar>
              <w:top w:w="216" w:type="dxa"/>
            </w:tcMar>
          </w:tcPr>
          <w:p w14:paraId="147C21C5" w14:textId="45BEA792" w:rsidR="00156873" w:rsidRPr="00CF1A49" w:rsidRDefault="00156873" w:rsidP="00156873">
            <w:pPr>
              <w:pStyle w:val="Heading3"/>
              <w:contextualSpacing w:val="0"/>
              <w:outlineLvl w:val="2"/>
            </w:pPr>
            <w:r>
              <w:t>may 9</w:t>
            </w:r>
            <w:proofErr w:type="gramStart"/>
            <w:r>
              <w:t xml:space="preserve"> 2021</w:t>
            </w:r>
            <w:proofErr w:type="gramEnd"/>
            <w:r w:rsidRPr="00CF1A49">
              <w:t xml:space="preserve"> – </w:t>
            </w:r>
            <w:r>
              <w:t>current</w:t>
            </w:r>
          </w:p>
          <w:p w14:paraId="15C3AB34" w14:textId="63FAACAF" w:rsidR="00F61DF9" w:rsidRPr="00CF1A49" w:rsidRDefault="00156873" w:rsidP="00F61DF9">
            <w:pPr>
              <w:pStyle w:val="Heading2"/>
              <w:contextualSpacing w:val="0"/>
              <w:outlineLvl w:val="1"/>
            </w:pPr>
            <w:r w:rsidRPr="009A7ED7">
              <w:rPr>
                <w:color w:val="0070C0"/>
              </w:rPr>
              <w:t xml:space="preserve">IT tutor, </w:t>
            </w:r>
            <w:r>
              <w:rPr>
                <w:rStyle w:val="SubtleReference"/>
              </w:rPr>
              <w:t>iD tech</w:t>
            </w:r>
          </w:p>
          <w:p w14:paraId="6CE903E0" w14:textId="4838D8E5" w:rsidR="00A106BF" w:rsidRPr="00A106BF" w:rsidRDefault="00A106BF" w:rsidP="00A106BF">
            <w:pPr>
              <w:rPr>
                <w:rFonts w:eastAsia="Times New Roman" w:cstheme="minorHAnsi"/>
                <w:color w:val="747474" w:themeColor="background2" w:themeShade="80"/>
              </w:rPr>
            </w:pPr>
            <w:r w:rsidRPr="00A106BF">
              <w:rPr>
                <w:rFonts w:eastAsia="Times New Roman" w:cstheme="minorHAnsi"/>
                <w:color w:val="747474" w:themeColor="background2" w:themeShade="80"/>
              </w:rPr>
              <w:t xml:space="preserve">IT Tutor for Python, </w:t>
            </w:r>
            <w:r w:rsidR="009A7ED7" w:rsidRPr="00A106BF">
              <w:rPr>
                <w:rFonts w:eastAsia="Times New Roman" w:cstheme="minorHAnsi"/>
                <w:color w:val="747474" w:themeColor="background2" w:themeShade="80"/>
              </w:rPr>
              <w:t>Java</w:t>
            </w:r>
            <w:r w:rsidR="009A7ED7">
              <w:rPr>
                <w:rFonts w:eastAsia="Times New Roman" w:cstheme="minorHAnsi"/>
                <w:color w:val="747474" w:themeColor="background2" w:themeShade="80"/>
              </w:rPr>
              <w:t>S</w:t>
            </w:r>
            <w:r w:rsidR="009A7ED7" w:rsidRPr="00A106BF">
              <w:rPr>
                <w:rFonts w:eastAsia="Times New Roman" w:cstheme="minorHAnsi"/>
                <w:color w:val="747474" w:themeColor="background2" w:themeShade="80"/>
              </w:rPr>
              <w:t>cript,</w:t>
            </w:r>
            <w:r w:rsidRPr="00A106BF">
              <w:rPr>
                <w:rFonts w:eastAsia="Times New Roman" w:cstheme="minorHAnsi"/>
                <w:color w:val="747474" w:themeColor="background2" w:themeShade="80"/>
              </w:rPr>
              <w:t xml:space="preserve"> and Roblox &amp; Lua with kids ages 7-19. </w:t>
            </w:r>
          </w:p>
          <w:p w14:paraId="0E8BA457" w14:textId="3FA22AD5" w:rsidR="00F61DF9" w:rsidRDefault="00F61DF9" w:rsidP="00F61DF9"/>
        </w:tc>
      </w:tr>
      <w:tr w:rsidR="00156873" w:rsidRPr="00CF1A49" w14:paraId="517AF452" w14:textId="77777777" w:rsidTr="009A7ED7">
        <w:trPr>
          <w:trHeight w:val="1307"/>
        </w:trPr>
        <w:tc>
          <w:tcPr>
            <w:tcW w:w="9487" w:type="dxa"/>
            <w:tcMar>
              <w:top w:w="216" w:type="dxa"/>
            </w:tcMar>
          </w:tcPr>
          <w:p w14:paraId="6E4A4227" w14:textId="77777777" w:rsidR="00156873" w:rsidRDefault="00156873" w:rsidP="00156873">
            <w:pPr>
              <w:pStyle w:val="Heading3"/>
              <w:outlineLvl w:val="2"/>
            </w:pPr>
            <w:r>
              <w:t>oct 21</w:t>
            </w:r>
            <w:proofErr w:type="gramStart"/>
            <w:r>
              <w:t xml:space="preserve"> 2019</w:t>
            </w:r>
            <w:proofErr w:type="gramEnd"/>
            <w:r>
              <w:t xml:space="preserve"> – apr 1 2021</w:t>
            </w:r>
          </w:p>
          <w:p w14:paraId="1435E700" w14:textId="34BCBB25" w:rsidR="00156873" w:rsidRPr="00CF1A49" w:rsidRDefault="00156873" w:rsidP="00156873">
            <w:pPr>
              <w:pStyle w:val="Heading2"/>
              <w:contextualSpacing w:val="0"/>
              <w:outlineLvl w:val="1"/>
            </w:pPr>
            <w:r w:rsidRPr="009A7ED7">
              <w:rPr>
                <w:color w:val="0070C0"/>
              </w:rPr>
              <w:t xml:space="preserve">Game Development tutor, </w:t>
            </w:r>
            <w:r>
              <w:rPr>
                <w:rStyle w:val="SubtleReference"/>
              </w:rPr>
              <w:t>Code ninjas</w:t>
            </w:r>
          </w:p>
          <w:p w14:paraId="2547E077" w14:textId="4FC11321" w:rsidR="00156873" w:rsidRPr="00A106BF" w:rsidRDefault="00A106BF" w:rsidP="00A106BF">
            <w:pPr>
              <w:rPr>
                <w:rFonts w:eastAsia="Times New Roman" w:cstheme="minorHAnsi"/>
                <w:color w:val="auto"/>
              </w:rPr>
            </w:pPr>
            <w:r w:rsidRPr="00A106BF">
              <w:rPr>
                <w:rFonts w:eastAsia="Times New Roman" w:cstheme="minorHAnsi"/>
                <w:color w:val="747474" w:themeColor="background2" w:themeShade="80"/>
              </w:rPr>
              <w:t>Video Game Development Tutor with Java</w:t>
            </w:r>
            <w:r>
              <w:rPr>
                <w:rFonts w:eastAsia="Times New Roman" w:cstheme="minorHAnsi"/>
                <w:color w:val="747474" w:themeColor="background2" w:themeShade="80"/>
              </w:rPr>
              <w:t>S</w:t>
            </w:r>
            <w:r w:rsidRPr="00A106BF">
              <w:rPr>
                <w:rFonts w:eastAsia="Times New Roman" w:cstheme="minorHAnsi"/>
                <w:color w:val="747474" w:themeColor="background2" w:themeShade="80"/>
              </w:rPr>
              <w:t xml:space="preserve">cript and Roblox Studio. </w:t>
            </w:r>
          </w:p>
        </w:tc>
      </w:tr>
    </w:tbl>
    <w:sdt>
      <w:sdtPr>
        <w:alias w:val="Education:"/>
        <w:tag w:val="Education:"/>
        <w:id w:val="-1908763273"/>
        <w:placeholder>
          <w:docPart w:val="9E726595B8224ED0B45207C3D7C4397D"/>
        </w:placeholder>
        <w:temporary/>
        <w:showingPlcHdr/>
        <w15:appearance w15:val="hidden"/>
      </w:sdtPr>
      <w:sdtEndPr/>
      <w:sdtContent>
        <w:p w14:paraId="2357F983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17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69"/>
      </w:tblGrid>
      <w:tr w:rsidR="001D0BF1" w:rsidRPr="00CF1A49" w14:paraId="67B1A040" w14:textId="77777777" w:rsidTr="009A7ED7">
        <w:trPr>
          <w:trHeight w:val="679"/>
        </w:trPr>
        <w:tc>
          <w:tcPr>
            <w:tcW w:w="9369" w:type="dxa"/>
          </w:tcPr>
          <w:p w14:paraId="010BE14C" w14:textId="58051F51" w:rsidR="001D0BF1" w:rsidRPr="00CF1A49" w:rsidRDefault="00A106BF" w:rsidP="001D0BF1">
            <w:pPr>
              <w:pStyle w:val="Heading3"/>
              <w:contextualSpacing w:val="0"/>
              <w:outlineLvl w:val="2"/>
            </w:pPr>
            <w:r>
              <w:t xml:space="preserve">Aug </w:t>
            </w:r>
            <w:r w:rsidR="001D0BF1" w:rsidRPr="00CF1A49">
              <w:t xml:space="preserve"> </w:t>
            </w:r>
            <w:r>
              <w:t>2020 - NOw</w:t>
            </w:r>
          </w:p>
          <w:p w14:paraId="7D37FB53" w14:textId="578F3FF7" w:rsidR="007538DC" w:rsidRPr="00CF1A49" w:rsidRDefault="00A106BF" w:rsidP="00A106BF">
            <w:pPr>
              <w:pStyle w:val="Heading2"/>
              <w:contextualSpacing w:val="0"/>
              <w:outlineLvl w:val="1"/>
            </w:pPr>
            <w:r w:rsidRPr="009A7ED7">
              <w:rPr>
                <w:color w:val="0070C0"/>
              </w:rPr>
              <w:t>Computer Science Major</w:t>
            </w:r>
            <w:r w:rsidR="001D0BF1" w:rsidRPr="009A7ED7">
              <w:rPr>
                <w:color w:val="0070C0"/>
              </w:rPr>
              <w:t xml:space="preserve">, </w:t>
            </w:r>
            <w:r>
              <w:rPr>
                <w:rStyle w:val="SubtleReference"/>
              </w:rPr>
              <w:t>George Mason University</w:t>
            </w:r>
          </w:p>
        </w:tc>
      </w:tr>
      <w:tr w:rsidR="00F61DF9" w:rsidRPr="00CF1A49" w14:paraId="332B6D9F" w14:textId="77777777" w:rsidTr="009A7ED7">
        <w:trPr>
          <w:trHeight w:val="292"/>
        </w:trPr>
        <w:tc>
          <w:tcPr>
            <w:tcW w:w="9369" w:type="dxa"/>
            <w:tcMar>
              <w:top w:w="216" w:type="dxa"/>
            </w:tcMar>
          </w:tcPr>
          <w:p w14:paraId="52FF9CB3" w14:textId="2230478C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2B6DB7503199482ABE52204FFBE1FE1E"/>
        </w:placeholder>
        <w:temporary/>
        <w:showingPlcHdr/>
        <w15:appearance w15:val="hidden"/>
      </w:sdtPr>
      <w:sdtEndPr/>
      <w:sdtContent>
        <w:p w14:paraId="24194A80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373CF6A" w14:textId="77777777" w:rsidTr="00CF1A49">
        <w:tc>
          <w:tcPr>
            <w:tcW w:w="4675" w:type="dxa"/>
          </w:tcPr>
          <w:p w14:paraId="794BCCE4" w14:textId="4845C808" w:rsidR="001E3120" w:rsidRPr="006E1507" w:rsidRDefault="00A106BF" w:rsidP="006E1507">
            <w:pPr>
              <w:pStyle w:val="ListBullet"/>
              <w:contextualSpacing w:val="0"/>
            </w:pPr>
            <w:r>
              <w:t>Python</w:t>
            </w:r>
          </w:p>
          <w:p w14:paraId="4E3F3A70" w14:textId="77777777" w:rsidR="001F4E6D" w:rsidRDefault="00A106BF" w:rsidP="006E1507">
            <w:pPr>
              <w:pStyle w:val="ListBullet"/>
              <w:contextualSpacing w:val="0"/>
            </w:pPr>
            <w:r>
              <w:t>JavaScript</w:t>
            </w:r>
          </w:p>
          <w:p w14:paraId="6C00301A" w14:textId="3A78E580" w:rsidR="0072637E" w:rsidRPr="006E1507" w:rsidRDefault="0072637E" w:rsidP="006E1507">
            <w:pPr>
              <w:pStyle w:val="ListBullet"/>
              <w:contextualSpacing w:val="0"/>
            </w:pPr>
            <w:r>
              <w:t>Bilingual (English and Russian)</w:t>
            </w:r>
          </w:p>
        </w:tc>
        <w:tc>
          <w:tcPr>
            <w:tcW w:w="4675" w:type="dxa"/>
            <w:tcMar>
              <w:left w:w="360" w:type="dxa"/>
            </w:tcMar>
          </w:tcPr>
          <w:p w14:paraId="5E42373A" w14:textId="74FDBF4F" w:rsidR="003A0632" w:rsidRPr="006E1507" w:rsidRDefault="00A106BF" w:rsidP="006E1507">
            <w:pPr>
              <w:pStyle w:val="ListBullet"/>
              <w:contextualSpacing w:val="0"/>
            </w:pPr>
            <w:r>
              <w:t>Linux</w:t>
            </w:r>
          </w:p>
          <w:p w14:paraId="2D4D878F" w14:textId="1FBA5830" w:rsidR="001E3120" w:rsidRPr="006E1507" w:rsidRDefault="00A106BF" w:rsidP="006E1507">
            <w:pPr>
              <w:pStyle w:val="ListBullet"/>
              <w:contextualSpacing w:val="0"/>
            </w:pPr>
            <w:r>
              <w:t>Ansible Network Automation</w:t>
            </w:r>
          </w:p>
          <w:p w14:paraId="12564A79" w14:textId="386E0A81" w:rsidR="001E3120" w:rsidRPr="006E1507" w:rsidRDefault="00A106BF" w:rsidP="006E1507">
            <w:pPr>
              <w:pStyle w:val="ListBullet"/>
              <w:contextualSpacing w:val="0"/>
            </w:pPr>
            <w:r>
              <w:t>HTML/CSS</w:t>
            </w:r>
          </w:p>
        </w:tc>
      </w:tr>
    </w:tbl>
    <w:p w14:paraId="68F1E309" w14:textId="2513D9A6" w:rsidR="00B51D1B" w:rsidRPr="006E1507" w:rsidRDefault="00B51D1B" w:rsidP="006E1507"/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686A" w14:textId="77777777" w:rsidR="003605A6" w:rsidRDefault="003605A6" w:rsidP="0068194B">
      <w:r>
        <w:separator/>
      </w:r>
    </w:p>
    <w:p w14:paraId="7C869F78" w14:textId="77777777" w:rsidR="003605A6" w:rsidRDefault="003605A6"/>
    <w:p w14:paraId="53A0AD30" w14:textId="77777777" w:rsidR="003605A6" w:rsidRDefault="003605A6"/>
  </w:endnote>
  <w:endnote w:type="continuationSeparator" w:id="0">
    <w:p w14:paraId="4777C2BD" w14:textId="77777777" w:rsidR="003605A6" w:rsidRDefault="003605A6" w:rsidP="0068194B">
      <w:r>
        <w:continuationSeparator/>
      </w:r>
    </w:p>
    <w:p w14:paraId="5876B5EF" w14:textId="77777777" w:rsidR="003605A6" w:rsidRDefault="003605A6"/>
    <w:p w14:paraId="5D2E7387" w14:textId="77777777" w:rsidR="003605A6" w:rsidRDefault="003605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A416D" w14:textId="6000C219" w:rsidR="002B2958" w:rsidRDefault="002B2958" w:rsidP="00A106BF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72402" w14:textId="77777777" w:rsidR="003605A6" w:rsidRDefault="003605A6" w:rsidP="0068194B">
      <w:r>
        <w:separator/>
      </w:r>
    </w:p>
    <w:p w14:paraId="0E3D42E3" w14:textId="77777777" w:rsidR="003605A6" w:rsidRDefault="003605A6"/>
    <w:p w14:paraId="5F3BAFFE" w14:textId="77777777" w:rsidR="003605A6" w:rsidRDefault="003605A6"/>
  </w:footnote>
  <w:footnote w:type="continuationSeparator" w:id="0">
    <w:p w14:paraId="72BA6EF0" w14:textId="77777777" w:rsidR="003605A6" w:rsidRDefault="003605A6" w:rsidP="0068194B">
      <w:r>
        <w:continuationSeparator/>
      </w:r>
    </w:p>
    <w:p w14:paraId="753ED808" w14:textId="77777777" w:rsidR="003605A6" w:rsidRDefault="003605A6"/>
    <w:p w14:paraId="06F2AC03" w14:textId="77777777" w:rsidR="003605A6" w:rsidRDefault="003605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B26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61B9E7E" wp14:editId="3C9C125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B9A2FC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7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6873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547C2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2C5C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05A6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3E18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637E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45B2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7ED7"/>
    <w:rsid w:val="009C4DFC"/>
    <w:rsid w:val="009D44F8"/>
    <w:rsid w:val="009E3160"/>
    <w:rsid w:val="009F220C"/>
    <w:rsid w:val="009F3B05"/>
    <w:rsid w:val="009F4931"/>
    <w:rsid w:val="00A106BF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05C3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27872"/>
  <w15:chartTrackingRefBased/>
  <w15:docId w15:val="{DFF00D32-09B5-4D7B-8DF1-62198469C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background-details">
    <w:name w:val="background-details"/>
    <w:basedOn w:val="DefaultParagraphFont"/>
    <w:rsid w:val="00A106BF"/>
  </w:style>
  <w:style w:type="character" w:styleId="UnresolvedMention">
    <w:name w:val="Unresolved Mention"/>
    <w:basedOn w:val="DefaultParagraphFont"/>
    <w:uiPriority w:val="99"/>
    <w:semiHidden/>
    <w:unhideWhenUsed/>
    <w:rsid w:val="009A7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sel-fetlya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tma\AppData\Local\Microsoft\Office\16.0\DTS\en-US%7b5C49E51B-8239-4165-94C1-E81AE2AE1E54%7d\%7b57116214-7608-4B52-A290-13CDA2C5D143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8CDD9C6CBE48B093A35877D5E6C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6357-819B-469F-A1BC-22A36A728BF0}"/>
      </w:docPartPr>
      <w:docPartBody>
        <w:p w:rsidR="0082103E" w:rsidRDefault="00EC4F5F">
          <w:pPr>
            <w:pStyle w:val="4B8CDD9C6CBE48B093A35877D5E6CD19"/>
          </w:pPr>
          <w:r w:rsidRPr="00CF1A49">
            <w:t>·</w:t>
          </w:r>
        </w:p>
      </w:docPartBody>
    </w:docPart>
    <w:docPart>
      <w:docPartPr>
        <w:name w:val="23B4A24CCFD14C15A8CAF968A1E66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BFDC4-DA35-4731-ADBB-11EBD866739E}"/>
      </w:docPartPr>
      <w:docPartBody>
        <w:p w:rsidR="0082103E" w:rsidRDefault="00EC4F5F">
          <w:pPr>
            <w:pStyle w:val="23B4A24CCFD14C15A8CAF968A1E66059"/>
          </w:pPr>
          <w:r w:rsidRPr="00CF1A49">
            <w:t>·</w:t>
          </w:r>
        </w:p>
      </w:docPartBody>
    </w:docPart>
    <w:docPart>
      <w:docPartPr>
        <w:name w:val="B95C1B6488AE485593CF880CFB92D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3414F-9DD7-411A-A6E0-FF19A1DCE688}"/>
      </w:docPartPr>
      <w:docPartBody>
        <w:p w:rsidR="0082103E" w:rsidRDefault="00EC4F5F">
          <w:pPr>
            <w:pStyle w:val="B95C1B6488AE485593CF880CFB92D554"/>
          </w:pPr>
          <w:r w:rsidRPr="00CF1A49">
            <w:t>Experience</w:t>
          </w:r>
        </w:p>
      </w:docPartBody>
    </w:docPart>
    <w:docPart>
      <w:docPartPr>
        <w:name w:val="9E726595B8224ED0B45207C3D7C43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C28D7-01ED-42B7-96C8-504623C82E73}"/>
      </w:docPartPr>
      <w:docPartBody>
        <w:p w:rsidR="0082103E" w:rsidRDefault="00EC4F5F">
          <w:pPr>
            <w:pStyle w:val="9E726595B8224ED0B45207C3D7C4397D"/>
          </w:pPr>
          <w:r w:rsidRPr="00CF1A49">
            <w:t>Education</w:t>
          </w:r>
        </w:p>
      </w:docPartBody>
    </w:docPart>
    <w:docPart>
      <w:docPartPr>
        <w:name w:val="2B6DB7503199482ABE52204FFBE1F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643DF-0273-40B1-B003-8BC24968343F}"/>
      </w:docPartPr>
      <w:docPartBody>
        <w:p w:rsidR="0082103E" w:rsidRDefault="00EC4F5F">
          <w:pPr>
            <w:pStyle w:val="2B6DB7503199482ABE52204FFBE1FE1E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D8"/>
    <w:rsid w:val="0012257A"/>
    <w:rsid w:val="007B13D8"/>
    <w:rsid w:val="0082103E"/>
    <w:rsid w:val="009353D5"/>
    <w:rsid w:val="00EC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B8CDD9C6CBE48B093A35877D5E6CD19">
    <w:name w:val="4B8CDD9C6CBE48B093A35877D5E6CD19"/>
  </w:style>
  <w:style w:type="paragraph" w:customStyle="1" w:styleId="23B4A24CCFD14C15A8CAF968A1E66059">
    <w:name w:val="23B4A24CCFD14C15A8CAF968A1E66059"/>
  </w:style>
  <w:style w:type="paragraph" w:customStyle="1" w:styleId="B95C1B6488AE485593CF880CFB92D554">
    <w:name w:val="B95C1B6488AE485593CF880CFB92D55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E726595B8224ED0B45207C3D7C4397D">
    <w:name w:val="9E726595B8224ED0B45207C3D7C4397D"/>
  </w:style>
  <w:style w:type="paragraph" w:customStyle="1" w:styleId="2B6DB7503199482ABE52204FFBE1FE1E">
    <w:name w:val="2B6DB7503199482ABE52204FFBE1FE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F3BC1-9F48-4BD9-A6EE-5A39643C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{57116214-7608-4B52-A290-13CDA2C5D143}tf16402488_win32</Template>
  <TotalTime>90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Marsel Fetlyaev</dc:creator>
  <cp:keywords/>
  <dc:description/>
  <cp:lastModifiedBy>Marsel Fetlyaev</cp:lastModifiedBy>
  <cp:revision>6</cp:revision>
  <dcterms:created xsi:type="dcterms:W3CDTF">2021-06-10T17:27:00Z</dcterms:created>
  <dcterms:modified xsi:type="dcterms:W3CDTF">2021-06-10T19:04:00Z</dcterms:modified>
  <cp:category/>
</cp:coreProperties>
</file>